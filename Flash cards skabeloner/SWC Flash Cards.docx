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F4" w:rsidRDefault="003D5DF4" w:rsidP="003D5D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FE370" wp14:editId="0195174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3D5DF4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E3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3vvQIAABs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yoKO&#10;KdGshhI9ijaQr6Yl+QTpaayfAWppARdaeIcy9+8eHjHrVroa/yEfAnIgej+Qi9Y4PE7yk9PJGYg4&#10;yMb58fnJ5BjtZC/q1vnwTZia4KGgDqoXSWW7Wx8StIegN29UVd5USsULdoy4Uo7sGNRahRgkGH+F&#10;Upo0BQXPo2j4lQxND/orxfhzF94BCuwpje5E7C0ICy9rZRriGJCIljvTr+MJbZ5SUXbDUojTEfx6&#10;Fz068oH24uHAS4Z1SHzHU9grgb6V/iEkFDDS/g4RjHOhBzIiGlESaPuIYodH1RTUR5QHjejZ6DAo&#10;15U2LpWiZyCRUz739ZMJD3wc5I3H0K7arj9XptxDezqT5ttbflNBNW+ZDw/MwUBD28GSCvfwkUBu&#10;QU13omRj3O/33hEPcwZSShpYEAX1v7bMCUrUdw0TeJ5Pp7hR4mV6fDqGizuUrA4leltfGejLHNah&#10;5fGI+KD6o3SmfoJdtkCvIGKag++C8uD6y1VIiwu2IReLRYTBFrEs3Oql5WgcCcY+fmyfmLPdHAUY&#10;wTvTLxM2ezNOCYua2iy2wcgqzhpSnHjtqIcNlLozbUtccYf3iHrZ6fM/AAAA//8DAFBLAwQUAAYA&#10;CAAAACEAIYZftuIAAAAOAQAADwAAAGRycy9kb3ducmV2LnhtbEyPQU7DMBBF90jcwRokdtRJAzUJ&#10;cSpAVKhiRQqs3dgkVu1xarttuD3uCnbzNU9/3tTLyRpyVD5ohxzyWQZEYeekxp7Dx2Z1cw8kRIFS&#10;GIeKw48KsGwuL2pRSXfCd3VsY09SCYZKcBhiHCtKQzcoK8LMjQrT7tt5K2KKvqfSi1Mqt4bOs2xB&#10;rdCYLgxiVM+D6nbtwXLYf/rNba5fvlZm3eo92709vQrG+fXV9PgAJKop/sFw1k/q0CSnrTugDMSk&#10;nJXzMrEcWFksgJyRuzJnQLZpyouCAW1q+v+N5hcAAP//AwBQSwECLQAUAAYACAAAACEAtoM4kv4A&#10;AADhAQAAEwAAAAAAAAAAAAAAAAAAAAAAW0NvbnRlbnRfVHlwZXNdLnhtbFBLAQItABQABgAIAAAA&#10;IQA4/SH/1gAAAJQBAAALAAAAAAAAAAAAAAAAAC8BAABfcmVscy8ucmVsc1BLAQItABQABgAIAAAA&#10;IQBN4Q3vvQIAABsGAAAOAAAAAAAAAAAAAAAAAC4CAABkcnMvZTJvRG9jLnhtbFBLAQItABQABgAI&#10;AAAAIQAhhl+24gAAAA4BAAAPAAAAAAAAAAAAAAAAABcFAABkcnMvZG93bnJldi54bWxQSwUGAAAA&#10;AAQABADzAAAAJgYAAAAA&#10;" fillcolor="white [3201]" strokeweight=".5pt">
                <v:textbox>
                  <w:txbxContent>
                    <w:p w:rsidR="003D5DF4" w:rsidRPr="003D5DF4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AE598" wp14:editId="6A36DA2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E598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PHvw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Az&#10;SjRroESPogvkq+lIHulprZ+D1oMFvdDBO5QZacN3D4+YdSddg/+QDwE5EL0byUU0Do+H+fHJ4SmI&#10;OMim+dHZ8eER4mQv5tb58E2YhuChoA6qF0ll2xsfkuqggt68UXV5XSsVL9gx4lI5smVQaxVikAD+&#10;Sktp0hYUPE8i8CsZQo/2K8X4cx/enhbgKY3uROwtCAsva2Va4hiQiMg99Ot4QpenVJStWApxNoHf&#10;4GLQjnwgXjzsecle+I6nsFMCfSv9Q0goYKT9HSIY50KPZERt1JJA20cMe300TUF9xHi0iJ6NDqNx&#10;U2vjUikGBhI55fNQP5n0gY+9vPEYulUXO3dsx5Upd9ClzqQx95Zf11DUG+bDPXMw19B9sKvCHXwk&#10;cFxQ058oqYz7/d476sO4gZSSFvZEQf2vDXOCEvVdwyCe5bMZLpZ4mR2dTOHi9iWrfYneNJcG2jOH&#10;rWh5PKJ+UMNROtM8wUpbolcQMc3Bd0F5cMPlMqT9BUuRi+UyqsEysSzc6AfLERx5xnZ+7J6Ys/04&#10;BZjEWzPsFDZ/M1VJFy21WW6CkXUcOWQ68dpXABZRatK0NHHT7d+j1stqX/wB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OlXk8e/AgAAIg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BD89E" wp14:editId="3F92060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D89E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jXwAIAACE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Q&#10;KM0aKNGj6AL5ajpyguy01s9B6cGCWujgGao8vHt4xKQ76Rr8h3QIyIHn3cgtgnF4PMyPTw5PQcRB&#10;Ns2Pzo4PjxAnezG3zodvwjQEDwV1ULzIKdve+JBUBxX05o2qy+taqXjBhhGXypEtg1KrEIME8Fda&#10;SpO2oOB5EoFfyRB6tF8pxp/78Pa0AE9pdCdia0FYeFkr0xLHgENE7qFfxxO6PKWibMVSiLMJ/AYX&#10;g3bkA/HiYc9LhnVIfMdT2CmBvpX+ISTUL9L+DhGMc6FHMqI2akmg7SOGvT6apqA+YjxaRM9Gh9G4&#10;qbVxqRQDA4mc8nmon0z6wMde3ngM3aqLjTsd2nFlyh10qTNpyr3l1zUU9Yb5cM8cjDV0H6yqcAcf&#10;CRwX1PQnSirjfr/3jvowbSClpIU1UVD/a8OcoER91zCHZ/lshnslXmZHJ1O4uH3Jal+iN82lgfbM&#10;YSlaHo+oH9RwlM40T7DRlugVRExz8F1QHtxwuQxpfcFO5GK5jGqwSywLN/rBcgRHnrGdH7sn5mw/&#10;TgEm8dYMK4XN30xV0kVLbZabYGQdRw6ZTrz2FYA9lJo07UxcdPv3qPWy2Rd/AA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/0GNfAAgAAIQ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F2D10" wp14:editId="5B70A0D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92770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6623F" wp14:editId="5D83C913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623F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m9hg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gcWmLLVj0tl+D4OSiRo13aNOj8Jh7sINdjg84&#10;SgTIud3dOKus//03PfljHGHlrMUe5Tz8WguvUNh3g0G9HE4mtHhJmJyejyD4Y8vy2GLWzY0Fg0O8&#10;Gk6mK/lHvb+W3jYvWPk5RYVJGInYOZfR74Wb2O83Hg2p5vPkhmVzIt6ZJycJnDgidp+7F+Hdbtwi&#10;6Li3+50T03dT1/vSl8bO19GWdRpJ6nTfV9BBAha1Z6h/VOglOJaT1+vTN/sDAAD//wMAUEsDBBQA&#10;BgAIAAAAIQBQ22qH4QAAAAwBAAAPAAAAZHJzL2Rvd25yZXYueG1sTI89T8MwEEB3JP6DdUhsrfNR&#10;tUkap6qQGIpYaBCzGx9x1NgOsZsGfj3HVMbTPb17V+5m07MJR985KyBeRsDQNk51thXwXj8vMmA+&#10;SKtk7ywK+EYPu+r+rpSFclf7htMxtIwk1hdSgA5hKDj3jUYj/dINaGn36UYjA41jy9UoryQ3PU+i&#10;aM2N7Cxd0HLAJ43N+XgxAjZBv+Q/8/7gk9eprg8f2VeaeiEeH+b9FljAOdxg+MundKio6eQuVnnW&#10;C1jEyYZQkuVpDoyIVbaOgZ0IjdNVBLwq+f8nql8AAAD//wMAUEsBAi0AFAAGAAgAAAAhALaDOJL+&#10;AAAA4QEAABMAAAAAAAAAAAAAAAAAAAAAAFtDb250ZW50X1R5cGVzXS54bWxQSwECLQAUAAYACAAA&#10;ACEAOP0h/9YAAACUAQAACwAAAAAAAAAAAAAAAAAvAQAAX3JlbHMvLnJlbHNQSwECLQAUAAYACAAA&#10;ACEA9XJJvYYCAABCBQAADgAAAAAAAAAAAAAAAAAuAgAAZHJzL2Uyb0RvYy54bWxQSwECLQAUAAYA&#10;CAAAACEAUNtqh+EAAAAMAQAADwAAAAAAAAAAAAAAAADgBAAAZHJzL2Rvd25yZXYueG1sUEsFBgAA&#10;AAAEAAQA8wAAAO4FAAAAAA==&#10;" fillcolor="window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5D4F7" wp14:editId="7787D3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D4F7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6F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SWa1VCjR9EG8tW0ZIr0NNbPALW0gAstPAO0f/fwiFm30tX4D/kQkAPR+4FcNMbh8Tifnh6fgYiD&#10;bJyfnE+PT9BO9qJunQ/fhKkJHgrqoHqRVLa79SFBewh680ZV5U2lVLxgx4gr5ciOQa1ViEGC8Vco&#10;pUlTUPA8ioZfydD0oL9SjD934R2gwJ7S6E7E3oKw8LJWpiGOAYlouTP9Op7Q5ikVZTcshTgZwa93&#10;0aMjH2gvHg68ZFiHxHc8hb0S6FvpH0JCASPt7xDBOBd6ICOiESWBto8odnhUTUF9RHnQiJ6NDoNy&#10;XWnjUil6BhI55XNfP5nwwMdB3ngM7aqNnTvp23Flyj10qTNpzL3lNxUU9Zb58MAczDV0H+yqcA8f&#10;CRwX1HQnSjbG/X7vHfEwbiClpIE9UVD/a8ucoER91zCI5/lkgoslXiYnp2O4uEPJ6lCit/WVgfbM&#10;YStaHo+ID6o/SmfqJ1hpC/QKIqY5+C4oD66/XIW0v2ApcrFYRBgsE8vCrV5ajsaRZ2znx/aJOduN&#10;U4BJvDP9TmGzN1OVsKipzWIbjKziyCHTideuArCIUpOmpYmb7vAeUS+rff4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LI/voW/AgAAIg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0686A" wp14:editId="6072717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A96246" w:rsidRDefault="003D5DF4" w:rsidP="003D5D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86A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a5vg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Q&#10;Kc0aqNGj6AL5ajqSIz2t9XNAPVjAhQ6eATq8e3jErDvpGvyHfAjIgejdSC4a4/B4mB+fHJ6CiINs&#10;mh+dHR8eoZ3sRd06H74J0xA8FNRB9SKpbHvjQ4IOEPTmjarL61qpeMGOEZfKkS2DWqsQgwTjr1BK&#10;k7ag4HkSDb+SoelRf6UYf+7D20OBPaXRnYi9BWHhZa1MSxwDEtFyb/p1PKHLUyrKViyFOJvAb3Ax&#10;oCMfaC8e9rxkWIfEdzyFnRLoW+kfQkIBI+3vEME4F3okI6IRJYG2jyj2eFRNQX1EedSIno0Oo3JT&#10;a+NSKQYGEjnl81A/mfDAx17eeAzdqoudG9sIX1am3EGXOpPG3Ft+XUNRb5gP98zBXEP3wa4Kd/CR&#10;wHFBTX+ipDLu93vviIdxAyklLeyJgvpfG+YEJeq7hkE8y2czXCzxMjs6mcLF7UtW+xK9aS4NtGcO&#10;W9HyeER8UMNROtM8wUpbolcQMc3Bd0F5cMPlMqT9BUuRi+UywmCZWBZu9IPlaBx5xnZ+7J6Ys/04&#10;BZjEWzPsFDZ/M1UJi5raLDfByDqO3AuvfQVgEaUmTUsTN93+PaJeVvviDwAAAP//AwBQSwMEFAAG&#10;AAgAAAAhALzU5MvgAAAACgEAAA8AAABkcnMvZG93bnJldi54bWxMj8FOwzAQRO9I/IO1SNxaJ21o&#10;qhCnAkSFUE+ktGc3NolVe53Gbhv+nuUEp53VjmbflKvRWXbRQzAeBaTTBJjGxiuDrYDP7XqyBBai&#10;RCWtRy3gWwdYVbc3pSyUv+KHvtSxZRSCoZACuhj7gvPQdNrJMPW9Rrp9+cHJSOvQcjXIK4U7y2dJ&#10;suBOGqQPnez1S6ebY312Ak67YZul5nW/tu+1OeXHzfObzIW4vxufHoFFPcY/M/ziEzpUxHTwZ1SB&#10;WQGTdJaRlURGkwzZckHiIGA+f8iBVyX/X6H6AQAA//8DAFBLAQItABQABgAIAAAAIQC2gziS/gAA&#10;AOEBAAATAAAAAAAAAAAAAAAAAAAAAABbQ29udGVudF9UeXBlc10ueG1sUEsBAi0AFAAGAAgAAAAh&#10;ADj9If/WAAAAlAEAAAsAAAAAAAAAAAAAAAAALwEAAF9yZWxzLy5yZWxzUEsBAi0AFAAGAAgAAAAh&#10;ABvuRrm+AgAAIgYAAA4AAAAAAAAAAAAAAAAALgIAAGRycy9lMm9Eb2MueG1sUEsBAi0AFAAGAAgA&#10;AAAhALzU5MvgAAAACgEAAA8AAAAAAAAAAAAAAAAAGAUAAGRycy9kb3ducmV2LnhtbFBLBQYAAAAA&#10;BAAEAPMAAAAlBgAAAAA=&#10;" fillcolor="white [3201]" strokeweight=".5pt">
                <v:textbox>
                  <w:txbxContent>
                    <w:p w:rsidR="003D5DF4" w:rsidRPr="00A96246" w:rsidRDefault="003D5DF4" w:rsidP="003D5D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7BC99" wp14:editId="098AEF4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AF873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B663E" wp14:editId="7A5E295E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299D7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5FAFB" wp14:editId="285A1E2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92458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406D4" wp14:editId="60C6B72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6D4" id="Text Box 12" o:spid="_x0000_s1032" type="#_x0000_t202" style="position:absolute;margin-left:271.2pt;margin-top:396.45pt;width:249.45pt;height:1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oAvgIAACM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ZV8MOTM&#10;igZ79Ki6yL5Cx4oB4dO6MEa1mUPF2OE79nn3HvCRyu60b+iPBTGUI9KbPbrkTeLjaTE6z3MUSZQN&#10;ihHSCf/sxdz5EL8paBgRJffYvoSqWN+GiKmg6k6FogUwdXVTG5MYGhl1ZTxbC2y2iSlJtDjSMpa1&#10;JR+dnuXJ8ZGMXO/t50bIZyrz2ANyxlI4lYYL0yJmYaBlXiCK5Hnr+jif2BV9KcYtRZ/i8ACBNPCU&#10;fQpI/hJxECWjPvR4JypujKLYxv5QGjuYYH8DCCGlsnswkjZpaYTtPYZbfTLtk3qP8d4iRQYb98ZN&#10;bcH3rTjGq3re9U/3+ojHQd1Exm7epdEd7cZxDtUGp9RDv+fByZsam3orQnwQHhcbpw+PVbzHj0aM&#10;Sw5birMl+N9vvZM+7htKOWvxUJQ8/FoJrzgz3y1u4pdiOKTLkpjh2ecBMv5QMj+U2FVzBTieBZ5F&#10;JxNJ+tHsSO2hecKbNqWoKBJWYuySy+h3zFXsDxheRamm06SG18SJeGtnTpJzwpnG+bF7Et5t1yni&#10;Jt7B7qiI8aut6nXJ0sJ0FUHXaeUI6R7XbQfwEvVD2l9NOnWHfNJ6ue2TPwA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POdugC+AgAAIw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C24BC" wp14:editId="49CA1F88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24BC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8f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Z8eMKZ&#10;FTX26Em1kX2Flp0TPI0LE9R6dKgXW3zGNu/eAz5S1a32Nf2xHoZyBHrTg0vOJD4e5+OzwQBFEmXD&#10;fIx0gj97NXc+xG8KakZEwT12L4Eq1rchYiqoulOhaAFMVd5UxiSGJkZdGc/WAnttYkoSLQ60jGVN&#10;wcfHJ4Pk+EBGrnv7uRHyhco89ICcsRROpdnCtIhZGGiYFwgied66PswntnlXinFL0aU42kMgzTtl&#10;nwKSv0TsRcmoDx3eiYoboyi2sT+UxgYm2N8BQkipbA9G0iYtjbB9xHCrT6ZdUh8x7i1SZLCxN64r&#10;C75rxSFe5cuuf7rTRzz26iYytvM2Te7pbhznUG5wSj10ax6cvKmwqbcixAfhca9x+vBWxXv8aMS4&#10;4LClOFuC//3eO+njuqGUswbvRMHDr5XwijPz3eIinuejER2WxIxOTofI+H3JfF9iV/UV4HjmeBWd&#10;TCTpR7MjtYf6GU/ajKKiSFiJsQsuo98xV7G7X3gUpZrNkhoeEyfirX10kpwTzjTOT+2z8G67ThE3&#10;8Q52N0VM3mxVp0uWFmarCLpKK0dId7huO4CHqBvS7mjSpdvnk9braZ/+AQ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Bc0N8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87913" wp14:editId="2DB9B17C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913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o6vQIAACIGAAAOAAAAZHJzL2Uyb0RvYy54bWysVN1P2zAQf5+0/8Hy+0hTStdVpKgDMU1C&#10;gAYTz65jNxGOz7PdJt1fvzunLS3jhWkvyZ3v+3cf5xddY9ha+VCDLXh+MuBMWQllbZcF//l4/WnC&#10;WYjClsKAVQXfqMAvZh8/nLduqoZQgSmVZ+jEhmnrCl7F6KZZFmSlGhFOwCmLQg2+ERFZv8xKL1r0&#10;3phsOBiMsxZ86TxIFQK+XvVCPkv+tVYy3mkdVGSm4JhbTF+fvgv6ZrNzMV164apabtMQ/5BFI2qL&#10;QfeurkQUbOXrv1w1tfQQQMcTCU0GWtdSpRqwmnzwqpqHSjiVakFwgtvDFP6fW3m7vvesLgs+HHNm&#10;RYM9elRdZF+hY2cET+vCFLUeHOrFDp+xzbv3gI9Udad9Q3+sh6Ecgd7swSVnEh9P8/FkMECRRNkw&#10;HyOd4M9ezJ0P8ZuChhFRcI/dS6CK9U2ImAqq7lQoWgBTl9e1MYmhiVGXxrO1wF6bmJJEiyMtY1lb&#10;8PHp2SA5PpKR6739wgj5TGUee0DOWAqn0mxhWsQsDbTMCwSRPG9dH+cTu7wvxbhK9CmODhBI807Z&#10;p4DkLxEHUTLqQ493ouLGKIpt7A+lsYEJ9jeAEFIquwcjaZOWRtjeY7jVJ9M+qfcY7y1SZLBxb9zU&#10;FnzfimO8yudd/3Svj3gc1E1k7BZdmtzJbhwXUG5wSj30ax6cvK6xqTcixHvhca9x+vBWxTv8aMS4&#10;4LClOKvA/37rnfRx3VDKWYt3ouDh10p4xZn5bnERv+SjER2WxIzOPg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zyuaOr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5DF4" w:rsidRDefault="003D5DF4"/>
    <w:p w:rsidR="003D5DF4" w:rsidRDefault="003D5DF4">
      <w:r>
        <w:br w:type="page"/>
      </w:r>
    </w:p>
    <w:p w:rsidR="00FD23BC" w:rsidRDefault="00123D5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29E10" wp14:editId="6A569A6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9E10" id="_x0000_s1035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fhwAIAACMGAAAOAAAAZHJzL2Uyb0RvYy54bWysVFtP2zAUfp+0/2D5faQ3Lq1IUQdimoQA&#10;DSaeXcduIhzbs90m3a/fOXYSCuOFaX1IbZ/v3L5zOb9oa0V2wvnK6JyOj0aUCM1NUelNTn8+Xn85&#10;o8QHpgumjBY53QtPL5afP503diEmpjSqEI6AEe0Xjc1pGYJdZJnnpaiZPzJWaBBK42oW4Oo2WeFY&#10;A9ZrlU1Go5OsMa6wznDhPbxeJSFdRvtSCh7upPQiEJVTiC3Er4vfNX6z5TlbbByzZcW7MNg/RFGz&#10;SoPTwdQVC4xsXfWXqbrizngjwxE3dWakrLiIOUA249GbbB5KZkXMBcjxdqDJ/z+z/HZ370hVQO2m&#10;lGhWQ40eRRvIV9MSeAJ+GusXAHuwAAwtvAO2f/fwiGm30tX4DwkRkAPT+4FdtMbhcTo+OZ2egYiD&#10;bDI+np9Mj9FO9qJunQ/fhKkJHnLqoHyRVba78SFBewh680ZVxXWlVLxgy4hL5ciOQbFViEGC8Vco&#10;pUmTU/A8ioZfydD0oL9WjD934R2gwJ7S6E7E5oKw8LJRpiGOAYtouTP9Op7QjlMqypYshTgbwa93&#10;0aMjH2gvHg68ZFiHxHc8hb0S6FvpH0JCBSPt7xDBOBd6ICOiESWBto8odnhUTUF9RHnQiJ6NDoNy&#10;XWnjUil6BhI5xXNfP5nwwMdB3ngM7bqNrTvv23Ftij10qTNpzr3l1xUU9Yb5cM8cDDZ0HyyrcAcf&#10;CRzn1HQnSkrjfr/3jniYN5BS0sCiyKn/tWVOUKK+a5jE+Xg2w80SL7Pj0wlc3KFkfSjR2/rSQHuO&#10;YS1aHo+ID6o/SmfqJ9hpK/QKIqY5+M4pD66/XIa0wGArcrFaRRhsE8vCjX6wHI0jz9jOj+0Tc7Yb&#10;pwCTeGv6pcIWb6YqYVFTm9U2GFnFkUOmE69dBWATpSZNWxNX3eE9ol52+/IPAAAA//8DAFBLAwQU&#10;AAYACAAAACEAIYZftuIAAAAOAQAADwAAAGRycy9kb3ducmV2LnhtbEyPQU7DMBBF90jcwRokdtRJ&#10;AzUJcSpAVKhiRQqs3dgkVu1xarttuD3uCnbzNU9/3tTLyRpyVD5ohxzyWQZEYeekxp7Dx2Z1cw8k&#10;RIFSGIeKw48KsGwuL2pRSXfCd3VsY09SCYZKcBhiHCtKQzcoK8LMjQrT7tt5K2KKvqfSi1Mqt4bO&#10;s2xBrdCYLgxiVM+D6nbtwXLYf/rNba5fvlZm3eo92709vQrG+fXV9PgAJKop/sFw1k/q0CSnrTug&#10;DMSknJXzMrEcWFksgJyRuzJnQLZpyouCAW1q+v+N5hcAAP//AwBQSwECLQAUAAYACAAAACEAtoM4&#10;kv4AAADhAQAAEwAAAAAAAAAAAAAAAAAAAAAAW0NvbnRlbnRfVHlwZXNdLnhtbFBLAQItABQABgAI&#10;AAAAIQA4/SH/1gAAAJQBAAALAAAAAAAAAAAAAAAAAC8BAABfcmVscy8ucmVsc1BLAQItABQABgAI&#10;AAAAIQABiPfhwAIAACMGAAAOAAAAAAAAAAAAAAAAAC4CAABkcnMvZTJvRG9jLnhtbFBLAQItABQA&#10;BgAIAAAAIQAhhl+24gAAAA4BAAAPAAAAAAAAAAAAAAAAABoFAABkcnMvZG93bnJldi54bWxQSwUG&#10;AAAAAAQABADzAAAAKQYAAAAA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C2EAF" wp14:editId="41D7B70E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2EAF" id="_x0000_s1036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Hs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9qXb1elSFzuUqdWp0Z3h1xWyesOcv2cWnY3yw7Tyd/iU&#10;EDmnultRstb293vnAY+Gg5WSBpMip+7XhllBifyu0Ipn4+kUtD5upkcnE2zsvmW5b1Gb+lKjPseY&#10;i4bHZcB72S9Lq+snDLVF8AoTUxy+c8q97TeXPk0wjEUuFosIwzgxzN+oB8MDeRA61PNj+8Ss6frJ&#10;oxVvdT9V2OxNWyVsuKn0YuN1WcWeC1InXbsUYBSlKk1jM8y6/X1EvQz3+R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PC90ey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78DE" wp14:editId="26A79BE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78DE" id="_x0000_s1037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XwA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oR9XptxDmzqTxtxbflNBVW+ZDw/MwVxD+8GuCvfw&#10;kUByQU13omRj3O/33lEfxg2klDSwJwrqf22ZE5So7xoG8TyfTHCxxMvkZDqGizuUrA4leltfGejP&#10;HLai5fGI+kH1R+lM/QQrbYFeQcQ0B98F5cH1l6uQ9hcsRS4Wi6gGy8SycKuXliM4Eo39/Ng+MWe7&#10;eQowinem3yls9maski5aarPYBiOrOHNIdeK1KwEsotSlaWnipju8R62X1T7/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M1mx1fAAgAAIg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438FF" wp14:editId="2DDB46D6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1B197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3C0F" wp14:editId="3EC1EDC1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3C0F" id="_x0000_s1038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jGiAIAAEIFAAAOAAAAZHJzL2Uyb0RvYy54bWysVFtv2jAUfp+0/2D5fQ0BekMNFWvFNKlq&#10;K7VTn43jQDTH9mxDwn79vuMApe2epvEQfC7+zuU7x1fXXaPZRvlQW1Pw/GTAmTLSlrVZFvzH8/zL&#10;BWchClMKbY0q+FYFfj39/OmqdRM1tCurS+UZQEyYtK7gqxjdJMuCXKlGhBPrlIGxsr4REaJfZqUX&#10;LdAbnQ0Hg7Ostb503koVArS3vZFPE35VKRkfqiqoyHTBkVtMX5++C/pm0ysxWXrhVrXcpSH+IYtG&#10;1AZBD1C3Igq29vUHqKaW3gZbxRNpm8xWVS1VqgHV5IN31TythFOpFjQnuEObwv+DlfebR8/qsuAj&#10;zoxoQNGz6iL7ajs2ou60Lkzg9OTgFjuowfJeH6CkorvKN/SPchjs6PP20FsCk1CO8rPz0QVMErZh&#10;fnp5NjolnOz1uvMhflO2YXQouAd5qadicxdi77p3oWjB6rqc11onYRtutGcbAZ4xHqVtOdMiRCgL&#10;Pk+/XbQ317RhbcGRyiBFemOjWAfMhRby50cEZK8NxVdp1pAnCUttW+YFmkrIO+gPCVKfj5IcpF9f&#10;sHYr0dcyJu0+boJILaMI6XAUNyOqekroFLtFl4jNh3SfVAtbbkGjt/0aBCfnNYq8Q58ehcfcgx7s&#10;cnzAp0KEgtvdibOV9b//pid/jCOsnLXYo4KHX2vhFSr7bjCol/l4TIuXhPHp+RCCP7Ysji1m3dxY&#10;UJjj1XAyHck/6v2x8rZ5wcrPKCpMwkjELriMfi/cxH6/8WhINZslNyybE/HOPDlJ4EQS0fvcvQjv&#10;dvMWwce93e+cmLwbu96Xbho7W0db1WkmX/sKPkjAovYU9Y8KvQTHcvJ6ffqmf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BVjG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AEAF1" wp14:editId="73A3F39E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3D5DF4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EAF1" id="_x0000_s1039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Ik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1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CcxNIk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3D5DF4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5ECF5" wp14:editId="0B2056E3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A96246" w:rsidRDefault="000002DD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CF5" id="_x0000_s1040" type="#_x0000_t202" style="position:absolute;margin-left:-6.2pt;margin-top:-2.2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aevQ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rc2dCPK1PuoE2dSWPuLb+uoao3zId75mCuof1gV4U7+Egg&#10;uaCmP1FSGff7vXfEw7iBlJIW9kRB/a8Nc4IS9V3DIJ7lsxkulniZHZ1M4eL2Jat9id40lwb6E4YN&#10;ootHxAc1HKUzzROstCV6BRHTHHwXlAc3XC5D2l+wFLlYLiMMloll4UY/WI7GkWjs58fuiTnbz1OA&#10;Ubw1w05h8zdjlbCoqc1yE4ys48wh1YnXvgSwiFKXpqWJm27/HlEvq33xBwAA//8DAFBLAwQUAAYA&#10;CAAAACEAvNTky+AAAAAKAQAADwAAAGRycy9kb3ducmV2LnhtbEyPwU7DMBBE70j8g7VI3FonbWiq&#10;EKcCRIVQT6S0Zzc2iVV7ncZuG/6e5QSnndWOZt+Uq9FZdtFDMB4FpNMEmMbGK4OtgM/terIEFqJE&#10;Ja1HLeBbB1hVtzelLJS/4oe+1LFlFIKhkAK6GPuC89B02skw9b1Gun35wclI69ByNcgrhTvLZ0my&#10;4E4apA+d7PVLp5tjfXYCTrthm6Xmdb+277U55cfN85vMhbi/G58egUU9xj8z/OITOlTEdPBnVIFZ&#10;AZN0lpGVREaTDNlyQeIgYD5/yIFXJf9fofoBAAD//wMAUEsBAi0AFAAGAAgAAAAhALaDOJL+AAAA&#10;4QEAABMAAAAAAAAAAAAAAAAAAAAAAFtDb250ZW50X1R5cGVzXS54bWxQSwECLQAUAAYACAAAACEA&#10;OP0h/9YAAACUAQAACwAAAAAAAAAAAAAAAAAvAQAAX3JlbHMvLnJlbHNQSwECLQAUAAYACAAAACEA&#10;isxmnr0CAAAiBgAADgAAAAAAAAAAAAAAAAAuAgAAZHJzL2Uyb0RvYy54bWxQSwECLQAUAAYACAAA&#10;ACEAvNTky+AAAAAKAQAADwAAAAAAAAAAAAAAAAAXBQAAZHJzL2Rvd25yZXYueG1sUEsFBgAAAAAE&#10;AAQA8wAAACQGAAAAAA==&#10;" fillcolor="white [3201]" strokeweight=".5pt">
                <v:textbox>
                  <w:txbxContent>
                    <w:p w:rsidR="000002DD" w:rsidRPr="00A96246" w:rsidRDefault="000002DD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FAE2" wp14:editId="30F2A7B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A809A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E0E1" wp14:editId="771AFEB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7C139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995CE" wp14:editId="41E4E10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E4843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946D9" wp14:editId="073FB7FF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46D9" id="_x0000_s1041" type="#_x0000_t202" style="position:absolute;margin-left:271.2pt;margin-top:396.45pt;width:249.45pt;height:1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SOvQIAACQGAAAOAAAAZHJzL2Uyb0RvYy54bWysVN1P2zAQf5+0/8Hy+0hSSscqUtSBmCYh&#10;QCsTz65jNxGO7dluk+6v353dlJbxwrSX5M73/buPi8u+VWQjnG+MLmlxklMiNDdVo1cl/fl48+mc&#10;Eh+YrpgyWpR0Kzy9nH38cNHZqRiZ2qhKOAJOtJ92tqR1CHaaZZ7XomX+xFihQSiNa1kA1q2yyrEO&#10;vLcqG+X5JOuMq6wzXHgPr9dJSGfRv5SCh3spvQhElRRyC/Hr4neJ32x2waYrx2zd8F0a7B+yaFmj&#10;Ieje1TULjKxd85ertuHOeCPDCTdtZqRsuIg1QDVF/qqaRc2siLUAON7uYfL/zy2/2zw40lTQuxEl&#10;mrXQo0fRB/LV9ASeAJ/O+imoLSwohh7eQXd49/CIZffStfiHggjIAentHl30xuHxtJic5zmIOMhG&#10;xQToiH/2Ym6dD9+EaQkSJXXQvogq29z6AKmA6qCC0bxRTXXTKBUZHBlxpRzZMGi2CjFJsDjSUpp0&#10;JZ2cnuXR8ZEMXe/tl4rxZyzz2ANwSmM4EYcL0kJmpUxHHAMU0fPO9XE+oS9SKcrWLKU4PkAgDjxm&#10;HwOiv0gcRMmwDwnvSIWtEhhb6R9CQgcj7G8AwTgXeg9G1EYtCbC9x3Cnj6YpqfcY7y1iZKPD3rht&#10;tHGpFcd4Vc9D/2TSBzwO6kYy9Ms+je7ZMI9LU21hTJ1Ji+4tv2mgq7fMhwfmYLNh/OBahXv4SAC5&#10;pGZHUVIb9/utd9SHhQMpJR1cipL6X2vmBCXqu4ZV/FKMx3haIjM++zwCxh1KlocSvW6vDMxnAXfR&#10;8kiiflADKZ1pn+CozTEqiJjmELukPLiBuQrpgsFZ5GI+j2pwTiwLt3phOTpHoHGeH/sn5uxunwKs&#10;4p0ZrgqbvlqrpIuW2szXwcgm7hxCnXDdtQBOUZrSdDbx1h3yUevluM/+AAAA//8DAFBLAwQUAAYA&#10;CAAAACEARGR5guMAAAANAQAADwAAAGRycy9kb3ducmV2LnhtbEyPQU7DMBBF90jcwRokdtRxEkgb&#10;4lSAqFDFirSwdmOTWI3Hqe224fa4K9jNaJ7+vF8tJzOQk3JeW+TAZgkQha2VGjsO283qbg7EB4FS&#10;DBYVhx/lYVlfX1WilPaMH+rUhI7EEPSl4NCHMJaU+rZXRviZHRXG27d1RoS4uo5KJ84x3Aw0TZIH&#10;aoTG+KEXo3rpVbtvjobD4dNtcqZfv1bDutGHYv/+/CYKzm9vpqdHIEFN4Q+Gi35Uhzo67ewRpScD&#10;h/s8zSPKoVikCyAXIslZBmQXJ5ZlDGhd0f8t6l8AAAD//wMAUEsBAi0AFAAGAAgAAAAhALaDOJL+&#10;AAAA4QEAABMAAAAAAAAAAAAAAAAAAAAAAFtDb250ZW50X1R5cGVzXS54bWxQSwECLQAUAAYACAAA&#10;ACEAOP0h/9YAAACUAQAACwAAAAAAAAAAAAAAAAAvAQAAX3JlbHMvLnJlbHNQSwECLQAUAAYACAAA&#10;ACEABt20jr0CAAAkBgAADgAAAAAAAAAAAAAAAAAuAgAAZHJzL2Uyb0RvYy54bWxQSwECLQAUAAYA&#10;CAAAACEARGR5guMAAAANAQAADwAAAAAAAAAAAAAAAAAXBQAAZHJzL2Rvd25yZXYueG1sUEsFBgAA&#10;AAAEAAQA8wAAACcGAAAAAA=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257DA" wp14:editId="4D71121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57DA" id="_x0000_s1042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wI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GK0nccZVGscUw/9mgcnr2vs6o0I8V543GscP7xV8Q4/GkEu&#10;OWwozhbg/7z3Tvq4bijlrMU7UfLweym84sz8sLiIZ8VwSIclMcOTrwNk/L5kti+xy+YScD4LvIpO&#10;JpL0o9mS2kPzhCdtSlFRJKzE2CWX0W+Zy9jfLzyKUk2nSQ2PiRPxxj44Sc4JaJrnx+5JeLfZp4ir&#10;eAvbmyLGb9aq1yVLC9NlBF2nnSOoe1w3LcBD1E9pfzTp0u3zSev1tE9e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jyhwI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02300" wp14:editId="1CDB694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2300" id="_x0000_s1043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K4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/9/O4gHKLY+qhW/Pg5HWFXb0RId4Lj3uN44e3Kt7hRyPI&#10;BYcdxdkK/O+33kkf1w2lnDV4Jwoefq2FV5yZ7xYX8Us+GtFhScxo/HmIjD+ULA4ldl1fAs5njlfR&#10;yUSSfjQ9qT3UT3jS5hQVRcJKjF1wGX3PXMbufuFRlGo+T2p4TJyIN/bBSXJOQNM8P7ZPwrvdPkVc&#10;xVvob4qYvlqrTpcsLczXEXSVdo6g7nDdtQAPUTel3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4TpiuL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002DD" w:rsidRPr="00123D55" w:rsidRDefault="000002DD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23BC" w:rsidSect="005C457C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6E6" w:rsidRDefault="00E546E6" w:rsidP="002A4EB5">
      <w:pPr>
        <w:spacing w:after="0" w:line="240" w:lineRule="auto"/>
      </w:pPr>
      <w:r>
        <w:separator/>
      </w:r>
    </w:p>
  </w:endnote>
  <w:endnote w:type="continuationSeparator" w:id="0">
    <w:p w:rsidR="00E546E6" w:rsidRDefault="00E546E6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6E6" w:rsidRDefault="00E546E6" w:rsidP="002A4EB5">
      <w:pPr>
        <w:spacing w:after="0" w:line="240" w:lineRule="auto"/>
      </w:pPr>
      <w:r>
        <w:separator/>
      </w:r>
    </w:p>
  </w:footnote>
  <w:footnote w:type="continuationSeparator" w:id="0">
    <w:p w:rsidR="00E546E6" w:rsidRDefault="00E546E6" w:rsidP="002A4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4"/>
    <w:rsid w:val="000002DD"/>
    <w:rsid w:val="00045C3F"/>
    <w:rsid w:val="00123D55"/>
    <w:rsid w:val="00202ED6"/>
    <w:rsid w:val="0021008D"/>
    <w:rsid w:val="00246B46"/>
    <w:rsid w:val="002A4EB5"/>
    <w:rsid w:val="002B15A9"/>
    <w:rsid w:val="003D5DF4"/>
    <w:rsid w:val="003E67A8"/>
    <w:rsid w:val="003F0FD3"/>
    <w:rsid w:val="003F5405"/>
    <w:rsid w:val="004D283F"/>
    <w:rsid w:val="004E5630"/>
    <w:rsid w:val="00515BDF"/>
    <w:rsid w:val="00552FE4"/>
    <w:rsid w:val="005649CC"/>
    <w:rsid w:val="0059754B"/>
    <w:rsid w:val="005C457C"/>
    <w:rsid w:val="005F794C"/>
    <w:rsid w:val="00743E90"/>
    <w:rsid w:val="00763D71"/>
    <w:rsid w:val="007738F9"/>
    <w:rsid w:val="007A0A3F"/>
    <w:rsid w:val="0083576B"/>
    <w:rsid w:val="008E67D1"/>
    <w:rsid w:val="009044A5"/>
    <w:rsid w:val="00957365"/>
    <w:rsid w:val="00994BB0"/>
    <w:rsid w:val="00997701"/>
    <w:rsid w:val="009D4A05"/>
    <w:rsid w:val="00A92C9F"/>
    <w:rsid w:val="00A96246"/>
    <w:rsid w:val="00B07EC6"/>
    <w:rsid w:val="00B22F13"/>
    <w:rsid w:val="00B71DB1"/>
    <w:rsid w:val="00B8711C"/>
    <w:rsid w:val="00BD0CEB"/>
    <w:rsid w:val="00C12568"/>
    <w:rsid w:val="00C3213B"/>
    <w:rsid w:val="00C4783E"/>
    <w:rsid w:val="00C74403"/>
    <w:rsid w:val="00CD5EE3"/>
    <w:rsid w:val="00D07A7A"/>
    <w:rsid w:val="00D527A3"/>
    <w:rsid w:val="00D70174"/>
    <w:rsid w:val="00E11CBB"/>
    <w:rsid w:val="00E1551A"/>
    <w:rsid w:val="00E546E6"/>
    <w:rsid w:val="00EB590B"/>
    <w:rsid w:val="00F43098"/>
    <w:rsid w:val="00F77FA5"/>
    <w:rsid w:val="00FD23BC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A4E2"/>
  <w15:docId w15:val="{41B34CE5-0B38-478C-A9D5-C8F466D3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8E11-EE20-4581-BF0C-EE685AA0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/>
  <LinksUpToDate>false</LinksUpToDate>
  <CharactersWithSpaces>30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Casper</dc:creator>
  <cp:keywords>Flash Card Template</cp:keywords>
  <dc:description>Replace 'Insert text here' with your own words.</dc:description>
  <cp:lastModifiedBy>Casper Frost</cp:lastModifiedBy>
  <cp:revision>2</cp:revision>
  <dcterms:created xsi:type="dcterms:W3CDTF">2018-12-10T09:42:00Z</dcterms:created>
  <dcterms:modified xsi:type="dcterms:W3CDTF">2018-12-10T09:42:00Z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